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24EB" w14:textId="77777777" w:rsidR="00C61C80" w:rsidRDefault="00000000">
      <w:proofErr w:type="spellStart"/>
      <w:r>
        <w:t>Hello</w:t>
      </w:r>
      <w:proofErr w:type="spellEnd"/>
      <w:r>
        <w:t xml:space="preserve"> World!</w:t>
      </w:r>
    </w:p>
    <w:sectPr w:rsidR="00C61C80"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2F5B" w14:textId="77777777" w:rsidR="00B17671" w:rsidRDefault="00B17671">
      <w:pPr>
        <w:spacing w:after="0" w:line="240" w:lineRule="auto"/>
      </w:pPr>
      <w:r>
        <w:separator/>
      </w:r>
    </w:p>
  </w:endnote>
  <w:endnote w:type="continuationSeparator" w:id="0">
    <w:p w14:paraId="106BA6DA" w14:textId="77777777" w:rsidR="00B17671" w:rsidRDefault="00B1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7D1D" w14:textId="77777777" w:rsidR="00B17671" w:rsidRDefault="00B176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FA0E4B" w14:textId="77777777" w:rsidR="00B17671" w:rsidRDefault="00B17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1C80"/>
    <w:rsid w:val="00B17671"/>
    <w:rsid w:val="00C46EF7"/>
    <w:rsid w:val="00C5349A"/>
    <w:rsid w:val="00C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A00C"/>
  <w15:docId w15:val="{DEB3187D-6220-492A-ABAC-85F4A02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i-FI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uppressAutoHyphens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Maiju Alastalo</dc:creator>
  <dc:description/>
  <cp:lastModifiedBy>Maiju Alastalo</cp:lastModifiedBy>
  <cp:revision>2</cp:revision>
  <dcterms:created xsi:type="dcterms:W3CDTF">2024-01-10T18:16:00Z</dcterms:created>
  <dcterms:modified xsi:type="dcterms:W3CDTF">2024-01-10T18:16:00Z</dcterms:modified>
</cp:coreProperties>
</file>